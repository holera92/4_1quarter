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«КРЫМСКИЙ ФЕДЕРАЛЬНЫЙ УНИВЕРСИТЕТ им. В. И. ВЕРНАДСКОГО»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ФИЗИКО-ТЕХНИЧЕСКИЙ ИНСТИТУТ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компьютерной инженерии и моделирования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b/>
          <w:bCs/>
          <w:sz w:val="28"/>
          <w:szCs w:val="28"/>
        </w:rPr>
        <w:t>ОТЧЕТ ПО ЛАБОРАТОРНОЙ РАБОТ</w:t>
      </w:r>
      <w:r>
        <w:rPr>
          <w:b/>
          <w:bCs/>
          <w:sz w:val="28"/>
          <w:szCs w:val="28"/>
          <w:lang w:val="uk-UA"/>
        </w:rPr>
        <w:t>Е</w:t>
      </w:r>
      <w:r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en-US"/>
        </w:rPr>
        <w:t>1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  <w:lang w:val="ru-RU"/>
        </w:rPr>
        <w:t>УМНОЖЕНИЕ МАТРИЦ</w:t>
      </w:r>
      <w:r>
        <w:rPr>
          <w:b/>
          <w:bCs/>
          <w:sz w:val="28"/>
          <w:szCs w:val="28"/>
        </w:rPr>
        <w:t>»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«Параллельные и распределенные вычисления» 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sz w:val="28"/>
          <w:szCs w:val="28"/>
        </w:rPr>
        <w:t xml:space="preserve">студента 4 курса группы </w:t>
      </w:r>
      <w:r>
        <w:rPr>
          <w:sz w:val="28"/>
          <w:szCs w:val="28"/>
          <w:lang w:val="en-US"/>
        </w:rPr>
        <w:t>ПИ</w:t>
      </w:r>
      <w:r>
        <w:rPr>
          <w:sz w:val="28"/>
          <w:szCs w:val="28"/>
        </w:rPr>
        <w:t>-б-о-18</w:t>
      </w:r>
      <w:r>
        <w:rPr>
          <w:sz w:val="28"/>
          <w:szCs w:val="28"/>
          <w:lang w:val="en-US"/>
        </w:rPr>
        <w:t>2(2)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Змитрович Никита Сергеевич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/>
      </w:pPr>
      <w:r>
        <w:rPr>
          <w:sz w:val="28"/>
          <w:szCs w:val="28"/>
        </w:rPr>
        <w:t>направления подготовки 09.03.</w:t>
      </w:r>
      <w:r>
        <w:rPr>
          <w:sz w:val="28"/>
          <w:szCs w:val="28"/>
          <w:lang w:val="en-US"/>
        </w:rPr>
        <w:t>04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/>
        </w:rPr>
        <w:t>Программная инженерия</w:t>
      </w:r>
      <w:r>
        <w:rPr>
          <w:sz w:val="28"/>
          <w:szCs w:val="28"/>
        </w:rPr>
        <w:t xml:space="preserve">» </w:t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020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7"/>
        <w:gridCol w:w="2129"/>
        <w:gridCol w:w="2369"/>
      </w:tblGrid>
      <w:tr>
        <w:trPr/>
        <w:tc>
          <w:tcPr>
            <w:tcW w:w="5387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Научный руководитель</w:t>
            </w:r>
          </w:p>
          <w:p>
            <w:pPr>
              <w:pStyle w:val="Normal"/>
              <w:widowControl/>
              <w:tabs>
                <w:tab w:val="clear" w:pos="709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старший преподаватель кафедры компьютерной инженерии и моделирования</w:t>
              <w:br/>
            </w:r>
          </w:p>
        </w:tc>
        <w:tc>
          <w:tcPr>
            <w:tcW w:w="2129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49910" cy="208915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color="#000000" strokeweight="0pt" style="position:absolute;rotation:0;width:43.3pt;height:16.45pt;mso-wrap-distance-left:9pt;mso-wrap-distance-right:9pt;mso-wrap-distance-top:0pt;mso-wrap-distance-bottom:0pt;margin-top:16.25pt;mso-position-vertical-relative:text;margin-left:28.7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ind w:left="170" w:right="0" w:hanging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0"/>
                      <wp:wrapNone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color="#000000" strokeweight="0pt" style="position:absolute;rotation:0;width:66.55pt;height:16.45pt;mso-wrap-distance-left:9pt;mso-wrap-distance-right:9pt;mso-wrap-distance-top:0pt;mso-wrap-distance-bottom:0pt;margin-top:18.35pt;mso-position-vertical-relative:text;margin-left:18.9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369" w:type="dxa"/>
            <w:tcBorders/>
          </w:tcPr>
          <w:p>
            <w:pPr>
              <w:pStyle w:val="Normal"/>
              <w:widowControl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4395" w:leader="none"/>
                <w:tab w:val="left" w:pos="4455" w:leader="none"/>
                <w:tab w:val="left" w:pos="4962" w:leader="none"/>
                <w:tab w:val="left" w:pos="5850" w:leader="none"/>
              </w:tabs>
              <w:spacing w:lineRule="auto" w:line="288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Чабанов В.В.</w:t>
            </w:r>
          </w:p>
        </w:tc>
      </w:tr>
    </w:tbl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395" w:leader="none"/>
          <w:tab w:val="left" w:pos="4455" w:leader="none"/>
          <w:tab w:val="left" w:pos="4740" w:leader="none"/>
          <w:tab w:val="left" w:pos="5850" w:leader="none"/>
        </w:tabs>
        <w:spacing w:lineRule="auto" w:line="288"/>
        <w:jc w:val="center"/>
        <w:rPr>
          <w:sz w:val="28"/>
          <w:szCs w:val="28"/>
        </w:rPr>
      </w:pPr>
      <w:r>
        <w:rPr>
          <w:sz w:val="28"/>
          <w:szCs w:val="28"/>
        </w:rPr>
        <w:t>Симферополь, 2021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jc w:val="both"/>
        <w:outlineLvl w:val="0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Цель: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средства управления потоками на платформе JVM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приложение выполняющее многопоточные вычисления;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Сравнить скорость выполнения вычислений при условии использования различного количества потоков</w:t>
      </w:r>
    </w:p>
    <w:p>
      <w:pPr>
        <w:pStyle w:val="Normal"/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jc w:val="both"/>
        <w:outlineLvl w:val="0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Постановка задачи:</w:t>
      </w:r>
    </w:p>
    <w:p>
      <w:pPr>
        <w:pStyle w:val="Normal"/>
        <w:suppressAutoHyphens w:val="true"/>
        <w:spacing w:lineRule="auto" w:line="259"/>
        <w:jc w:val="both"/>
        <w:rPr>
          <w:sz w:val="28"/>
          <w:szCs w:val="28"/>
        </w:rPr>
      </w:pPr>
      <w:r>
        <w:rPr>
          <w:sz w:val="28"/>
          <w:szCs w:val="28"/>
        </w:rPr>
        <w:t>Даны две квадратные матрицы A и B вещественных чисел. Получите матрицу C, которая является произведением матриц A и B. Постройте зависимость ряд зависимостей времени решения задачи от количества использованных потоков.</w:t>
      </w:r>
    </w:p>
    <w:p>
      <w:pPr>
        <w:pStyle w:val="Normal"/>
        <w:suppressAutoHyphens w:val="true"/>
        <w:spacing w:lineRule="auto" w:line="259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"/>
        <w:rPr/>
      </w:pPr>
      <w:r>
        <w:rPr/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outlineLvl w:val="0"/>
        <w:rPr>
          <w:b/>
          <w:b/>
          <w:sz w:val="28"/>
          <w:szCs w:val="20"/>
        </w:rPr>
      </w:pPr>
      <w:r>
        <w:rPr>
          <w:b/>
          <w:sz w:val="28"/>
          <w:szCs w:val="20"/>
        </w:rPr>
        <w:t>Задание 1.</w:t>
      </w:r>
    </w:p>
    <w:p>
      <w:pPr>
        <w:pStyle w:val="FirstLineIndent"/>
        <w:ind w:hanging="0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была выполнена при помощи </w:t>
      </w:r>
      <w:r>
        <w:rPr>
          <w:sz w:val="28"/>
          <w:szCs w:val="28"/>
        </w:rPr>
        <w:t xml:space="preserve">встроенного </w:t>
      </w:r>
      <w:r>
        <w:rPr>
          <w:sz w:val="28"/>
          <w:szCs w:val="28"/>
          <w:lang w:val="ru-RU"/>
        </w:rPr>
        <w:t xml:space="preserve">интерфейса </w:t>
      </w:r>
      <w:r>
        <w:rPr>
          <w:sz w:val="28"/>
          <w:szCs w:val="28"/>
        </w:rPr>
        <w:t>Executor доступн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на платформе JVM. Его суть состоит в том, что формируется пул из заранее определённого количества потоков </w:t>
      </w:r>
      <w:r>
        <w:rPr>
          <w:sz w:val="28"/>
          <w:szCs w:val="28"/>
        </w:rPr>
        <w:t>вместо того, чтобы для каждой новой задачи создавать новый поток (хотя никто не запрещает реализовать и такой Executor)</w:t>
      </w:r>
      <w:r>
        <w:rPr>
          <w:sz w:val="28"/>
          <w:szCs w:val="28"/>
        </w:rPr>
        <w:t xml:space="preserve">, а далее на него отправляются задачи (job), </w:t>
      </w:r>
      <w:r>
        <w:rPr>
          <w:sz w:val="28"/>
          <w:szCs w:val="28"/>
        </w:rPr>
        <w:t xml:space="preserve">который каждый из свободных потоков способен взять. </w:t>
      </w:r>
      <w:r>
        <w:rPr>
          <w:sz w:val="28"/>
          <w:szCs w:val="28"/>
          <w:lang w:val="ru-RU"/>
        </w:rPr>
        <w:t>П</w:t>
      </w:r>
      <w:r>
        <w:rPr>
          <w:sz w:val="28"/>
          <w:szCs w:val="28"/>
        </w:rPr>
        <w:t>о мере их выполнения поток возвращается обратно в пул свободных потоков и снова доступен для выполнения задач. Данный подход минимизирует штрафы за создание новых потоков.</w:t>
      </w:r>
    </w:p>
    <w:p>
      <w:pPr>
        <w:pStyle w:val="Normal"/>
        <w:rPr/>
      </w:pPr>
      <w:r>
        <w:rPr>
          <w:b w:val="false"/>
          <w:bCs w:val="false"/>
          <w:sz w:val="28"/>
          <w:szCs w:val="20"/>
        </w:rPr>
        <w:t>Для начала составили алгоритм умножение двух матриц на одном потоке. Далее следовало составить алгоритм, который позволит производить параллельные вычисление. Первое, что пришло в голову это создать n</w:t>
      </w:r>
      <w:r>
        <w:rPr>
          <w:b w:val="false"/>
          <w:bCs w:val="false"/>
          <w:sz w:val="28"/>
          <w:szCs w:val="20"/>
          <w:vertAlign w:val="superscript"/>
        </w:rPr>
        <w:t xml:space="preserve">2 </w:t>
      </w:r>
      <w:r>
        <w:rPr>
          <w:b w:val="false"/>
          <w:bCs w:val="false"/>
          <w:position w:val="0"/>
          <w:sz w:val="28"/>
          <w:sz w:val="28"/>
          <w:szCs w:val="20"/>
          <w:vertAlign w:val="baseline"/>
        </w:rPr>
        <w:t>задач для параллельных вычислений, однако результаты оказались неутешительными. Один поток в большинстве случаев был быстрее чуть-ли не в 2 раза. Далее было принято решение создать n задач и в таком случае уже результаты начали оправдывать ожидания: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59"/>
        <w:outlineLvl w:val="0"/>
        <w:rPr/>
      </w:pPr>
      <w:r>
        <w:rPr>
          <w:b/>
          <w:sz w:val="28"/>
          <w:szCs w:val="20"/>
        </w:rPr>
        <w:br/>
      </w:r>
      <w:r>
        <w:rPr>
          <w:b w:val="false"/>
          <w:bCs w:val="false"/>
          <w:sz w:val="28"/>
          <w:szCs w:val="20"/>
        </w:rPr>
        <w:t>Таблица 1 — Результаты измерений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4"/>
        <w:gridCol w:w="1995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  <w:t>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  <w:t>4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  <w:t>500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0.183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0.15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  <w:t>1000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2.649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1.318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0.902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0.603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rPr/>
            </w:pPr>
            <w:r>
              <w:rPr/>
              <w:t>2000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47.895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23.02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19.311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11.697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59"/>
        <w:jc w:val="both"/>
        <w:outlineLvl w:val="0"/>
        <w:rPr>
          <w:b/>
          <w:b/>
        </w:rPr>
      </w:pPr>
      <w:r>
        <w:rPr>
          <w:sz w:val="28"/>
          <w:szCs w:val="20"/>
        </w:rPr>
      </w:r>
    </w:p>
    <w:p>
      <w:pPr>
        <w:pStyle w:val="Normal"/>
        <w:numPr>
          <w:ilvl w:val="0"/>
          <w:numId w:val="0"/>
        </w:numPr>
        <w:spacing w:lineRule="auto" w:line="259"/>
        <w:jc w:val="both"/>
        <w:outlineLvl w:val="0"/>
        <w:rPr>
          <w:b/>
          <w:b/>
        </w:rPr>
      </w:pPr>
      <w:r>
        <w:rPr>
          <w:sz w:val="28"/>
          <w:szCs w:val="20"/>
        </w:rPr>
      </w:r>
    </w:p>
    <w:p>
      <w:pPr>
        <w:pStyle w:val="Normal"/>
        <w:numPr>
          <w:ilvl w:val="0"/>
          <w:numId w:val="0"/>
        </w:numPr>
        <w:spacing w:lineRule="auto" w:line="259"/>
        <w:jc w:val="both"/>
        <w:outlineLvl w:val="0"/>
        <w:rPr>
          <w:sz w:val="28"/>
          <w:szCs w:val="20"/>
        </w:rPr>
      </w:pPr>
      <w:r>
        <w:rPr>
          <w:b/>
          <w:sz w:val="28"/>
          <w:szCs w:val="20"/>
        </w:rPr>
        <w:t>Вывод:</w:t>
      </w:r>
    </w:p>
    <w:p>
      <w:pPr>
        <w:pStyle w:val="Normal"/>
        <w:suppressAutoHyphens w:val="true"/>
        <w:spacing w:lineRule="auto" w:line="25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Изучили базовые средства управления потоками на платформе JVM. Реализовали приложение выполняющее параллельное вычисление произведение матриц. Сравнили скорость выполнения вычислений при условий использования различного количества потоков. </w:t>
      </w:r>
    </w:p>
    <w:p>
      <w:pPr>
        <w:pStyle w:val="Normal"/>
        <w:spacing w:lineRule="auto" w:line="259"/>
        <w:jc w:val="both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259"/>
        <w:jc w:val="both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</w:t>
      </w:r>
    </w:p>
    <w:p>
      <w:pPr>
        <w:pStyle w:val="Normal"/>
        <w:numPr>
          <w:ilvl w:val="0"/>
          <w:numId w:val="0"/>
        </w:numPr>
        <w:pBdr/>
        <w:shd w:fill="FFFFFF" w:val="clear"/>
        <w:suppressAutoHyphens w:val="true"/>
        <w:spacing w:lineRule="auto" w:line="259"/>
        <w:outlineLvl w:val="0"/>
        <w:rPr>
          <w:b/>
          <w:b/>
          <w:sz w:val="28"/>
          <w:szCs w:val="20"/>
        </w:rPr>
      </w:pP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java.util.concurrent.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ExecutorService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java.util.concurrent.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Executors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java.util.concurrent.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TimeUnit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kotlin.random.Random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kotlin.system.measureTimeMillis</w:t>
      </w:r>
      <w:r>
        <w:rPr>
          <w:b/>
          <w:sz w:val="28"/>
          <w:szCs w:val="20"/>
        </w:rPr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fun </w:t>
      </w:r>
      <w:r>
        <w:rPr>
          <w:rFonts w:ascii="JetBrains Mono" w:hAnsi="JetBrains Mono"/>
          <w:b w:val="false"/>
          <w:i w:val="false"/>
          <w:color w:val="00627A"/>
          <w:sz w:val="21"/>
          <w:szCs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() {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println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1"/>
          <w:szCs w:val="20"/>
        </w:rPr>
        <w:t>"Введите размерность матрицы: "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=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readLine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()!!.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toInt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()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require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&gt; 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{ </w:t>
      </w:r>
      <w:r>
        <w:rPr>
          <w:rFonts w:ascii="JetBrains Mono" w:hAnsi="JetBrains Mono"/>
          <w:b w:val="false"/>
          <w:i w:val="false"/>
          <w:color w:val="067D17"/>
          <w:sz w:val="21"/>
          <w:szCs w:val="20"/>
        </w:rPr>
        <w:t xml:space="preserve">"n should be &gt; 0"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  <w:br/>
        <w:br/>
      </w:r>
      <w:r>
        <w:rPr>
          <w:rFonts w:ascii="JetBrains Mono" w:hAnsi="JetBrains Mono"/>
          <w:b w:val="false"/>
          <w:i/>
          <w:color w:val="8C8C8C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= Array(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{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IntArray(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Random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.nextInt(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} }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= Array(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{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IntArray(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{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Random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.nextInt(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} }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println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1"/>
          <w:szCs w:val="20"/>
        </w:rPr>
        <w:t xml:space="preserve">"Доступно </w:t>
      </w:r>
      <w:r>
        <w:rPr>
          <w:rFonts w:ascii="JetBrains Mono" w:hAnsi="JetBrains Mono"/>
          <w:b w:val="false"/>
          <w:i w:val="false"/>
          <w:color w:val="0037A6"/>
          <w:sz w:val="21"/>
          <w:szCs w:val="20"/>
        </w:rPr>
        <w:t>${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Runtime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.getRuntime().availableProcessors()</w:t>
      </w:r>
      <w:r>
        <w:rPr>
          <w:rFonts w:ascii="JetBrains Mono" w:hAnsi="JetBrains Mono"/>
          <w:b w:val="false"/>
          <w:i w:val="false"/>
          <w:color w:val="0037A6"/>
          <w:sz w:val="21"/>
          <w:szCs w:val="20"/>
        </w:rPr>
        <w:t>}</w:t>
      </w:r>
      <w:r>
        <w:rPr>
          <w:rFonts w:ascii="JetBrains Mono" w:hAnsi="JetBrains Mono"/>
          <w:b w:val="false"/>
          <w:i w:val="false"/>
          <w:color w:val="067D17"/>
          <w:sz w:val="21"/>
          <w:szCs w:val="20"/>
        </w:rPr>
        <w:t xml:space="preserve"> потоков"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println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1"/>
          <w:szCs w:val="20"/>
        </w:rPr>
        <w:t>"Введите количество потоков которые следует задействовать в вычислении: "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executors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Executors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.newFixedThreadPool(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readLine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()!!.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toInt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()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)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= Array(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{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IntArray(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val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calculationTime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=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 xml:space="preserve">measureTimeMillis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{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executors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 xml:space="preserve">runBlocking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{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row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1"/>
          <w:szCs w:val="20"/>
        </w:rPr>
        <w:t>indices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 {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        execute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{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column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].</w:t>
      </w:r>
      <w:r>
        <w:rPr>
          <w:rFonts w:ascii="JetBrains Mono" w:hAnsi="JetBrains Mono"/>
          <w:b w:val="false"/>
          <w:i/>
          <w:color w:val="871094"/>
          <w:sz w:val="21"/>
          <w:szCs w:val="20"/>
        </w:rPr>
        <w:t>indices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 {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 xml:space="preserve">0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 xml:space="preserve">until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 {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row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column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] +=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row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] *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][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column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]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                }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            }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       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   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    }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/>
          <w:color w:val="8C8C8C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1"/>
          <w:szCs w:val="20"/>
        </w:rPr>
        <w:t>"Вычисления заняли: "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print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calculationTime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.toDouble() / 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1000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println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1"/>
          <w:szCs w:val="20"/>
        </w:rPr>
        <w:t>" секунд"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  <w:br/>
      </w:r>
      <w:r>
        <w:rPr>
          <w:rFonts w:ascii="JetBrains Mono" w:hAnsi="JetBrains Mono"/>
          <w:b w:val="false"/>
          <w:i w:val="false"/>
          <w:color w:val="0033B3"/>
          <w:sz w:val="21"/>
          <w:szCs w:val="20"/>
        </w:rPr>
        <w:t xml:space="preserve">inline fun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ExecutorService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</w:t>
      </w:r>
      <w:r>
        <w:rPr>
          <w:rFonts w:ascii="JetBrains Mono" w:hAnsi="JetBrains Mono"/>
          <w:b w:val="false"/>
          <w:i w:val="false"/>
          <w:color w:val="00627A"/>
          <w:sz w:val="21"/>
          <w:szCs w:val="20"/>
        </w:rPr>
        <w:t>runBlocking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(block: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ExecutorService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.() -&gt;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Unit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) {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>apply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(block)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    shutdown().</w:t>
      </w:r>
      <w:r>
        <w:rPr>
          <w:rFonts w:ascii="JetBrains Mono" w:hAnsi="JetBrains Mono"/>
          <w:b w:val="false"/>
          <w:i/>
          <w:color w:val="00627A"/>
          <w:sz w:val="21"/>
          <w:szCs w:val="20"/>
        </w:rPr>
        <w:t xml:space="preserve">also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 xml:space="preserve">{ 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awaitTermination(</w:t>
      </w:r>
      <w:r>
        <w:rPr>
          <w:rFonts w:ascii="JetBrains Mono" w:hAnsi="JetBrains Mono"/>
          <w:b w:val="false"/>
          <w:i w:val="false"/>
          <w:color w:val="1750EB"/>
          <w:sz w:val="21"/>
          <w:szCs w:val="20"/>
        </w:rPr>
        <w:t>120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1"/>
          <w:szCs w:val="20"/>
        </w:rPr>
        <w:t>TimeUnit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.</w:t>
      </w:r>
      <w:r>
        <w:rPr>
          <w:rFonts w:ascii="JetBrains Mono" w:hAnsi="JetBrains Mono"/>
          <w:b w:val="false"/>
          <w:i/>
          <w:color w:val="871094"/>
          <w:sz w:val="21"/>
          <w:szCs w:val="20"/>
        </w:rPr>
        <w:t>SECONDS</w:t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 xml:space="preserve">) </w:t>
      </w:r>
      <w:r>
        <w:rPr>
          <w:rFonts w:ascii="JetBrains Mono" w:hAnsi="JetBrains Mono"/>
          <w:b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1"/>
          <w:szCs w:val="20"/>
        </w:rPr>
        <w:t>}</w:t>
      </w:r>
      <w:r>
        <w:rPr>
          <w:b/>
          <w:sz w:val="28"/>
          <w:szCs w:val="20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JetBrains Mono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de">
    <w:name w:val="Code"/>
    <w:basedOn w:val="PreformattedText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rstLineIndent">
    <w:name w:val="Body Text First Indent"/>
    <w:basedOn w:val="TextBody"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27</TotalTime>
  <Application>LibreOffice/7.1.6.2.0$Linux_X86_64 LibreOffice_project/10$Build-2</Application>
  <AppVersion>15.0000</AppVersion>
  <Pages>5</Pages>
  <Words>471</Words>
  <Characters>3280</Characters>
  <CharactersWithSpaces>3978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2021-10-11T15:07:20Z</dcterms:created>
  <dc:creator/>
  <dc:description/>
  <dc:language>en-US</dc:language>
  <cp:lastModifiedBy/>
  <dcterms:modified xsi:type="dcterms:W3CDTF">2021-10-12T10:20:40Z</dcterms:modified>
  <cp:revision>4</cp:revision>
  <dc:subject/>
  <dc:title/>
</cp:coreProperties>
</file>